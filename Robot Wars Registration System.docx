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65679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530850" cy="36872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robots, one red and the other blue, fighting in futuristic battle arena royalty fre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897" cy="37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65679C" w:rsidRDefault="0065679C" w:rsidP="00C6554A">
      <w:pPr>
        <w:pStyle w:val="Title"/>
        <w:rPr>
          <w:color w:val="000000" w:themeColor="text1"/>
        </w:rPr>
      </w:pPr>
      <w:r w:rsidRPr="0065679C">
        <w:rPr>
          <w:color w:val="000000" w:themeColor="text1"/>
        </w:rPr>
        <w:t>Robot Wars Registration System</w:t>
      </w:r>
    </w:p>
    <w:p w:rsidR="00C6554A" w:rsidRPr="00D5413C" w:rsidRDefault="0065679C" w:rsidP="00C6554A">
      <w:pPr>
        <w:pStyle w:val="Subtitle"/>
      </w:pPr>
      <w:r>
        <w:t>project outline</w:t>
      </w:r>
    </w:p>
    <w:p w:rsidR="00C6554A" w:rsidRDefault="0065679C" w:rsidP="00C6554A">
      <w:pPr>
        <w:pStyle w:val="ContactInfo"/>
      </w:pPr>
      <w:r>
        <w:t>Rai Faizan Qasim</w:t>
      </w:r>
      <w:r w:rsidR="00C6554A">
        <w:t xml:space="preserve"> | </w:t>
      </w:r>
      <w:r>
        <w:t>OOP</w:t>
      </w:r>
      <w:r w:rsidR="00C6554A">
        <w:t xml:space="preserve"> |</w:t>
      </w:r>
      <w:r w:rsidR="00C6554A" w:rsidRPr="00D5413C">
        <w:t xml:space="preserve"> </w:t>
      </w:r>
      <w:r>
        <w:t>FA23-BSE-154</w:t>
      </w:r>
      <w:r w:rsidR="00C6554A">
        <w:br w:type="page"/>
      </w:r>
    </w:p>
    <w:p w:rsidR="00D70E5A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Project Goal:</w:t>
      </w: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:rsid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Develop a robust and user-friendly Java application with a graphical user interface (GUI) using JavaFX that allows users to register and manage their participation in a Robot Wars competition.</w:t>
      </w:r>
    </w:p>
    <w:p w:rsidR="00D70E5A" w:rsidRPr="00FD062C" w:rsidRDefault="00D70E5A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Technologies:</w:t>
      </w:r>
    </w:p>
    <w:p w:rsidR="00FD062C" w:rsidRPr="00FD062C" w:rsidRDefault="00FD062C" w:rsidP="00FD062C">
      <w:pPr>
        <w:numPr>
          <w:ilvl w:val="0"/>
          <w:numId w:val="23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Java</w:t>
      </w:r>
    </w:p>
    <w:p w:rsidR="00FD062C" w:rsidRPr="00D70E5A" w:rsidRDefault="00FD062C" w:rsidP="00FD062C">
      <w:pPr>
        <w:numPr>
          <w:ilvl w:val="0"/>
          <w:numId w:val="23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JavaFX</w:t>
      </w:r>
    </w:p>
    <w:p w:rsidR="00D70E5A" w:rsidRPr="00FD062C" w:rsidRDefault="00D70E5A" w:rsidP="00D70E5A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Object-Oriented Programming (OOP) Concepts:</w:t>
      </w:r>
    </w:p>
    <w:p w:rsidR="00FD062C" w:rsidRPr="00FD062C" w:rsidRDefault="00FD062C" w:rsidP="00FD062C">
      <w:pPr>
        <w:numPr>
          <w:ilvl w:val="0"/>
          <w:numId w:val="24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Encapsulation</w:t>
      </w:r>
    </w:p>
    <w:p w:rsidR="00FD062C" w:rsidRPr="00FD062C" w:rsidRDefault="00FD062C" w:rsidP="00FD062C">
      <w:pPr>
        <w:numPr>
          <w:ilvl w:val="0"/>
          <w:numId w:val="24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Inheritance</w:t>
      </w:r>
    </w:p>
    <w:p w:rsidR="00FD062C" w:rsidRPr="00FD062C" w:rsidRDefault="00FD062C" w:rsidP="00FD062C">
      <w:pPr>
        <w:numPr>
          <w:ilvl w:val="0"/>
          <w:numId w:val="24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Polymorphism</w:t>
      </w:r>
    </w:p>
    <w:p w:rsidR="00FD062C" w:rsidRPr="00FD062C" w:rsidRDefault="00FD062C" w:rsidP="00FD062C">
      <w:pPr>
        <w:numPr>
          <w:ilvl w:val="0"/>
          <w:numId w:val="24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Abstraction</w:t>
      </w:r>
    </w:p>
    <w:p w:rsidR="00FD062C" w:rsidRPr="00D70E5A" w:rsidRDefault="00FD062C" w:rsidP="00FD062C">
      <w:pPr>
        <w:numPr>
          <w:ilvl w:val="0"/>
          <w:numId w:val="24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Exception Handlin</w:t>
      </w:r>
      <w:r w:rsidR="00D70E5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</w:t>
      </w:r>
    </w:p>
    <w:p w:rsidR="00D70E5A" w:rsidRPr="00FD062C" w:rsidRDefault="00D70E5A" w:rsidP="00D70E5A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Project Phases:</w:t>
      </w: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System Design and Object-Oriented Modeling</w:t>
      </w:r>
    </w:p>
    <w:p w:rsidR="00FD062C" w:rsidRPr="00FD062C" w:rsidRDefault="00FD062C" w:rsidP="00FD062C">
      <w:pPr>
        <w:numPr>
          <w:ilvl w:val="0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Define user types (Participant, Viewer) with clear distinctions in functionalities.</w:t>
      </w:r>
    </w:p>
    <w:p w:rsidR="00FD062C" w:rsidRPr="00FD062C" w:rsidRDefault="00FD062C" w:rsidP="00FD062C">
      <w:pPr>
        <w:numPr>
          <w:ilvl w:val="0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Design a comprehensive class structure that leverages OOP principles: </w:t>
      </w:r>
    </w:p>
    <w:p w:rsidR="00FD062C" w:rsidRPr="00FD062C" w:rsidRDefault="00FD062C" w:rsidP="00FD062C">
      <w:pPr>
        <w:numPr>
          <w:ilvl w:val="1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 (encapsulates email, password)</w:t>
      </w:r>
    </w:p>
    <w:p w:rsidR="00FD062C" w:rsidRPr="00FD062C" w:rsidRDefault="00FD062C" w:rsidP="00FD062C">
      <w:pPr>
        <w:numPr>
          <w:ilvl w:val="1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Participant (inherits from User, adds team name, member names, robot weight, robot name)</w:t>
      </w:r>
    </w:p>
    <w:p w:rsidR="00FD062C" w:rsidRPr="00FD062C" w:rsidRDefault="00FD062C" w:rsidP="00FD062C">
      <w:pPr>
        <w:numPr>
          <w:ilvl w:val="1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Robot (abstract class, defines weight category based on weight) </w:t>
      </w:r>
    </w:p>
    <w:p w:rsidR="00FD062C" w:rsidRPr="00FD062C" w:rsidRDefault="00FD062C" w:rsidP="00FD062C">
      <w:pPr>
        <w:numPr>
          <w:ilvl w:val="2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HeavyweightRobot</w:t>
      </w:r>
      <w:proofErr w:type="spellEnd"/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(inherits from Robot)</w:t>
      </w:r>
    </w:p>
    <w:p w:rsidR="00FD062C" w:rsidRPr="00FD062C" w:rsidRDefault="00FD062C" w:rsidP="00FD062C">
      <w:pPr>
        <w:numPr>
          <w:ilvl w:val="2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LightweightRobot</w:t>
      </w:r>
      <w:proofErr w:type="spellEnd"/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(inherits from Robot)</w:t>
      </w:r>
    </w:p>
    <w:p w:rsidR="00FD062C" w:rsidRPr="00FD062C" w:rsidRDefault="00FD062C" w:rsidP="00FD062C">
      <w:pPr>
        <w:numPr>
          <w:ilvl w:val="1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Registration (handles user registration and login)</w:t>
      </w:r>
    </w:p>
    <w:p w:rsidR="00FD062C" w:rsidRPr="00D70E5A" w:rsidRDefault="00FD062C" w:rsidP="00FD062C">
      <w:pPr>
        <w:numPr>
          <w:ilvl w:val="1"/>
          <w:numId w:val="25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Competition (abstracts participant management, can be extended for future functionalities like scheduling battles)</w:t>
      </w:r>
    </w:p>
    <w:p w:rsidR="00D70E5A" w:rsidRPr="00FD062C" w:rsidRDefault="00D70E5A" w:rsidP="00D70E5A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2. User-Friendly Interface with JavaFX</w:t>
      </w:r>
    </w:p>
    <w:p w:rsidR="00FD062C" w:rsidRPr="00FD062C" w:rsidRDefault="00FD062C" w:rsidP="00FD062C">
      <w:pPr>
        <w:numPr>
          <w:ilvl w:val="0"/>
          <w:numId w:val="26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Design an intuitive and visually appealing GUI using JavaFX components: </w:t>
      </w:r>
    </w:p>
    <w:p w:rsidR="00FD062C" w:rsidRPr="00FD062C" w:rsidRDefault="00FD062C" w:rsidP="00FD062C">
      <w:pPr>
        <w:numPr>
          <w:ilvl w:val="1"/>
          <w:numId w:val="26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Login screen (email, password fields, login button) with clear error messages for invalid credentials.</w:t>
      </w:r>
    </w:p>
    <w:p w:rsidR="00FD062C" w:rsidRPr="00FD062C" w:rsidRDefault="00FD062C" w:rsidP="00FD062C">
      <w:pPr>
        <w:numPr>
          <w:ilvl w:val="1"/>
          <w:numId w:val="26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Registration screen (email, password confirmation fields, registration button) with appropriate input validation.</w:t>
      </w:r>
    </w:p>
    <w:p w:rsidR="00FD062C" w:rsidRPr="00FD062C" w:rsidRDefault="00FD062C" w:rsidP="00FD062C">
      <w:pPr>
        <w:numPr>
          <w:ilvl w:val="1"/>
          <w:numId w:val="26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Participant registration screen (team name, member names, robot weight, robot name fields) with user-friendly guidance.</w:t>
      </w:r>
    </w:p>
    <w:p w:rsidR="00FD062C" w:rsidRPr="00FD062C" w:rsidRDefault="00FD062C" w:rsidP="00FD062C">
      <w:pPr>
        <w:numPr>
          <w:ilvl w:val="1"/>
          <w:numId w:val="26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Confirmation screen (displays registered information) for user verification.</w:t>
      </w:r>
    </w:p>
    <w:p w:rsidR="00FD062C" w:rsidRPr="00D70E5A" w:rsidRDefault="00FD062C" w:rsidP="00FD062C">
      <w:pPr>
        <w:numPr>
          <w:ilvl w:val="1"/>
          <w:numId w:val="26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Main menu (options for participant and viewer functionalities) with clear labeling.</w:t>
      </w:r>
    </w:p>
    <w:p w:rsidR="00D70E5A" w:rsidRPr="00FD062C" w:rsidRDefault="00D70E5A" w:rsidP="00D70E5A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3. Core Functionality Implementation</w:t>
      </w:r>
    </w:p>
    <w:p w:rsidR="00FD062C" w:rsidRPr="00FD062C" w:rsidRDefault="00FD062C" w:rsidP="00FD062C">
      <w:pPr>
        <w:numPr>
          <w:ilvl w:val="0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Secure User Management:</w:t>
      </w: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user registration with robust email and password validation (including password strength checks).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Store user credentials securely using hashing techniques to prevent unauthorized access.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Develop login functionality with credential verification and exception handling for invalid login attempts.</w:t>
      </w:r>
    </w:p>
    <w:p w:rsidR="00FD062C" w:rsidRPr="00FD062C" w:rsidRDefault="00FD062C" w:rsidP="00FD062C">
      <w:pPr>
        <w:numPr>
          <w:ilvl w:val="0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Participant Registration and Data Management:</w:t>
      </w: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Allow participants to register their team and robot information with clear instructions.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logic to determine robot weight category (Heavyweight/Lightweight) based on weight input and provide informative messages.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 arrays to store participant data (team name, member names, robot details) efficiently.</w:t>
      </w:r>
    </w:p>
    <w:p w:rsidR="00FD062C" w:rsidRPr="00FD062C" w:rsidRDefault="00FD062C" w:rsidP="00FD062C">
      <w:pPr>
        <w:numPr>
          <w:ilvl w:val="0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Persistent Data Storage:</w:t>
      </w: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Save participant data in a text file upon registration confirmation for data persistence.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Implement methods to load data from the text file on program startup to maintain user information.</w:t>
      </w:r>
    </w:p>
    <w:p w:rsidR="00FD062C" w:rsidRPr="00FD062C" w:rsidRDefault="00FD062C" w:rsidP="00FD062C">
      <w:pPr>
        <w:numPr>
          <w:ilvl w:val="0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OOP in Action:</w:t>
      </w: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Encapsulate data within classes (private fields, public getters/setters) for data protection and access control.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Utilize inheritance for user types and robot weight categories to promote code reusability.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polymorphism for different robot types (e.g., display robot information in a consistent format).</w:t>
      </w:r>
    </w:p>
    <w:p w:rsidR="00FD062C" w:rsidRPr="00FD062C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Abstract the competition functionality for potential future enhancements (e.g., scheduling battles) using abstract classes.</w:t>
      </w:r>
    </w:p>
    <w:p w:rsidR="00FD062C" w:rsidRPr="00D70E5A" w:rsidRDefault="00FD062C" w:rsidP="00FD062C">
      <w:pPr>
        <w:numPr>
          <w:ilvl w:val="1"/>
          <w:numId w:val="27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exception handling for potential errors (e.g., invalid data input, file operation issues) to make the program more robust.</w:t>
      </w:r>
    </w:p>
    <w:p w:rsidR="00D70E5A" w:rsidRPr="00FD062C" w:rsidRDefault="00D70E5A" w:rsidP="00D70E5A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4. Testing and Deployment - Ensuring a Smooth Run</w:t>
      </w:r>
    </w:p>
    <w:p w:rsidR="00FD062C" w:rsidRPr="00FD062C" w:rsidRDefault="00FD062C" w:rsidP="00FD062C">
      <w:pPr>
        <w:numPr>
          <w:ilvl w:val="0"/>
          <w:numId w:val="28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Write unit tests to thoroughly test core functionalities (registration, login, data storage, etc.) for a reliable application.</w:t>
      </w:r>
    </w:p>
    <w:p w:rsidR="00FD062C" w:rsidRPr="00FD062C" w:rsidRDefault="00FD062C" w:rsidP="00FD062C">
      <w:pPr>
        <w:numPr>
          <w:ilvl w:val="0"/>
          <w:numId w:val="28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Fix any bugs you find in the code to ensure a smooth user experience.</w:t>
      </w:r>
    </w:p>
    <w:p w:rsidR="00FD062C" w:rsidRPr="00D70E5A" w:rsidRDefault="00FD062C" w:rsidP="00FD062C">
      <w:pPr>
        <w:numPr>
          <w:ilvl w:val="0"/>
          <w:numId w:val="28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Package the application for deployment, making it ready to run on other computers for wider accessibility.</w:t>
      </w:r>
    </w:p>
    <w:p w:rsidR="00D70E5A" w:rsidRPr="00FD062C" w:rsidRDefault="00D70E5A" w:rsidP="00D70E5A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D062C" w:rsidRPr="00FD062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5. </w:t>
      </w:r>
      <w:r w:rsidR="00D70E5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Extra</w:t>
      </w: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Feature</w:t>
      </w:r>
      <w:r w:rsidR="00D70E5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bookmarkStart w:id="5" w:name="_GoBack"/>
      <w:bookmarkEnd w:id="5"/>
    </w:p>
    <w:p w:rsidR="00FD062C" w:rsidRPr="00FD062C" w:rsidRDefault="00FD062C" w:rsidP="00FD062C">
      <w:pPr>
        <w:numPr>
          <w:ilvl w:val="0"/>
          <w:numId w:val="29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Enhanced Viewer Experience:</w:t>
      </w: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:rsidR="00FD062C" w:rsidRPr="00FD062C" w:rsidRDefault="00FD062C" w:rsidP="00FD062C">
      <w:pPr>
        <w:numPr>
          <w:ilvl w:val="1"/>
          <w:numId w:val="29"/>
        </w:numPr>
        <w:spacing w:before="0"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D062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functionalities for viewers (e.g., view a list of participants or robot details) to provide more engagement.</w:t>
      </w:r>
    </w:p>
    <w:p w:rsidR="00FD062C" w:rsidRPr="0065679C" w:rsidRDefault="00FD062C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2C74C0" w:rsidRPr="00FD062C" w:rsidRDefault="00740D37" w:rsidP="00FD062C">
      <w:pPr>
        <w:spacing w:before="0"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2C74C0" w:rsidRPr="00FD062C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D37" w:rsidRDefault="00740D37" w:rsidP="00C6554A">
      <w:pPr>
        <w:spacing w:before="0" w:after="0" w:line="240" w:lineRule="auto"/>
      </w:pPr>
      <w:r>
        <w:separator/>
      </w:r>
    </w:p>
  </w:endnote>
  <w:endnote w:type="continuationSeparator" w:id="0">
    <w:p w:rsidR="00740D37" w:rsidRDefault="00740D3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D37" w:rsidRDefault="00740D37" w:rsidP="00C6554A">
      <w:pPr>
        <w:spacing w:before="0" w:after="0" w:line="240" w:lineRule="auto"/>
      </w:pPr>
      <w:r>
        <w:separator/>
      </w:r>
    </w:p>
  </w:footnote>
  <w:footnote w:type="continuationSeparator" w:id="0">
    <w:p w:rsidR="00740D37" w:rsidRDefault="00740D3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973777"/>
    <w:multiLevelType w:val="multilevel"/>
    <w:tmpl w:val="33C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5B65D1"/>
    <w:multiLevelType w:val="multilevel"/>
    <w:tmpl w:val="7D2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7556C"/>
    <w:multiLevelType w:val="multilevel"/>
    <w:tmpl w:val="A7F2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34D14"/>
    <w:multiLevelType w:val="multilevel"/>
    <w:tmpl w:val="75A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862B9"/>
    <w:multiLevelType w:val="multilevel"/>
    <w:tmpl w:val="17F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B7C12"/>
    <w:multiLevelType w:val="multilevel"/>
    <w:tmpl w:val="1E8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D409E"/>
    <w:multiLevelType w:val="multilevel"/>
    <w:tmpl w:val="838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705D1"/>
    <w:multiLevelType w:val="multilevel"/>
    <w:tmpl w:val="C20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13081"/>
    <w:multiLevelType w:val="multilevel"/>
    <w:tmpl w:val="FF5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9F034B"/>
    <w:multiLevelType w:val="multilevel"/>
    <w:tmpl w:val="013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31F70"/>
    <w:multiLevelType w:val="multilevel"/>
    <w:tmpl w:val="7D6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37779"/>
    <w:multiLevelType w:val="multilevel"/>
    <w:tmpl w:val="7C0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85BDF"/>
    <w:multiLevelType w:val="multilevel"/>
    <w:tmpl w:val="790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B253E"/>
    <w:multiLevelType w:val="multilevel"/>
    <w:tmpl w:val="F4E2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1"/>
  </w:num>
  <w:num w:numId="18">
    <w:abstractNumId w:val="14"/>
  </w:num>
  <w:num w:numId="19">
    <w:abstractNumId w:val="13"/>
  </w:num>
  <w:num w:numId="20">
    <w:abstractNumId w:val="18"/>
  </w:num>
  <w:num w:numId="21">
    <w:abstractNumId w:val="16"/>
  </w:num>
  <w:num w:numId="22">
    <w:abstractNumId w:val="23"/>
  </w:num>
  <w:num w:numId="23">
    <w:abstractNumId w:val="17"/>
  </w:num>
  <w:num w:numId="24">
    <w:abstractNumId w:val="19"/>
  </w:num>
  <w:num w:numId="25">
    <w:abstractNumId w:val="26"/>
  </w:num>
  <w:num w:numId="26">
    <w:abstractNumId w:val="15"/>
  </w:num>
  <w:num w:numId="27">
    <w:abstractNumId w:val="20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9C"/>
    <w:rsid w:val="002554CD"/>
    <w:rsid w:val="00293B83"/>
    <w:rsid w:val="002B4294"/>
    <w:rsid w:val="00333D0D"/>
    <w:rsid w:val="004C049F"/>
    <w:rsid w:val="005000E2"/>
    <w:rsid w:val="0065679C"/>
    <w:rsid w:val="00691F4C"/>
    <w:rsid w:val="006A3CE7"/>
    <w:rsid w:val="00740D37"/>
    <w:rsid w:val="00A37EE6"/>
    <w:rsid w:val="00C6554A"/>
    <w:rsid w:val="00D70E5A"/>
    <w:rsid w:val="00ED7C44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286B4"/>
  <w15:chartTrackingRefBased/>
  <w15:docId w15:val="{2110DE84-0107-4926-8B8C-DFBD722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5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56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47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Qasim</dc:creator>
  <cp:keywords/>
  <dc:description/>
  <cp:lastModifiedBy>Faizan Qasim</cp:lastModifiedBy>
  <cp:revision>2</cp:revision>
  <dcterms:created xsi:type="dcterms:W3CDTF">2024-05-10T05:27:00Z</dcterms:created>
  <dcterms:modified xsi:type="dcterms:W3CDTF">2024-05-10T06:30:00Z</dcterms:modified>
</cp:coreProperties>
</file>